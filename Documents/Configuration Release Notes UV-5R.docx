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7580F" w14:textId="77777777" w:rsidR="003E4ED0" w:rsidRDefault="003E4ED0" w:rsidP="00C56304">
      <w:pPr>
        <w:jc w:val="center"/>
        <w:rPr>
          <w:sz w:val="36"/>
          <w:szCs w:val="36"/>
        </w:rPr>
      </w:pPr>
      <w:r>
        <w:rPr>
          <w:sz w:val="36"/>
          <w:szCs w:val="36"/>
        </w:rPr>
        <w:t>Release Notes</w:t>
      </w:r>
    </w:p>
    <w:p w14:paraId="272A1C88" w14:textId="77777777" w:rsidR="003E4ED0" w:rsidRDefault="003E4ED0" w:rsidP="003E4ED0">
      <w:pPr>
        <w:jc w:val="center"/>
        <w:rPr>
          <w:sz w:val="36"/>
          <w:szCs w:val="36"/>
        </w:rPr>
      </w:pPr>
    </w:p>
    <w:p w14:paraId="15954229" w14:textId="77777777" w:rsidR="003E4ED0" w:rsidRDefault="003E4ED0" w:rsidP="003E4ED0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572BE4" wp14:editId="353B883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241800" cy="6235700"/>
                <wp:effectExtent l="38100" t="38100" r="38100" b="3810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0" cy="62357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B9770" w14:textId="77777777" w:rsidR="003E4ED0" w:rsidRPr="003E4ED0" w:rsidRDefault="003E4ED0" w:rsidP="003E4ED0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&lt;</w:t>
                            </w:r>
                            <w:r w:rsidRPr="003E4ED0">
                              <w:rPr>
                                <w:color w:val="FF0000"/>
                                <w:sz w:val="56"/>
                                <w:szCs w:val="56"/>
                              </w:rPr>
                              <w:t>Insert Image Here</w:t>
                            </w: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72BE4" id="Rectangle 1" o:spid="_x0000_s1026" style="position:absolute;left:0;text-align:left;margin-left:0;margin-top:0;width:334pt;height:491pt;z-index:251659264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" filled="f" strokecolor="red" strokeweight="6pt">
                <v:textbox>
                  <w:txbxContent>
                    <w:p w14:paraId="639B9770" w14:textId="77777777" w:rsidR="003E4ED0" w:rsidRPr="003E4ED0" w:rsidRDefault="003E4ED0" w:rsidP="003E4ED0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color w:val="FF0000"/>
                          <w:sz w:val="56"/>
                          <w:szCs w:val="56"/>
                        </w:rPr>
                        <w:t>&lt;</w:t>
                      </w:r>
                      <w:r w:rsidRPr="003E4ED0">
                        <w:rPr>
                          <w:color w:val="FF0000"/>
                          <w:sz w:val="56"/>
                          <w:szCs w:val="56"/>
                        </w:rPr>
                        <w:t>Insert Image Here</w:t>
                      </w:r>
                      <w:r>
                        <w:rPr>
                          <w:color w:val="FF0000"/>
                          <w:sz w:val="56"/>
                          <w:szCs w:val="56"/>
                        </w:rPr>
                        <w:t>&gt;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1A17CD94" w14:textId="77777777" w:rsidR="00C56304" w:rsidRPr="00C56304" w:rsidRDefault="00C56304" w:rsidP="00C56304">
      <w:pPr>
        <w:rPr>
          <w:sz w:val="36"/>
          <w:szCs w:val="36"/>
        </w:rPr>
      </w:pPr>
    </w:p>
    <w:p w14:paraId="1E366076" w14:textId="77777777" w:rsidR="00C56304" w:rsidRPr="00C56304" w:rsidRDefault="00C56304" w:rsidP="00C56304">
      <w:pPr>
        <w:rPr>
          <w:sz w:val="36"/>
          <w:szCs w:val="36"/>
        </w:rPr>
      </w:pPr>
    </w:p>
    <w:p w14:paraId="271F6377" w14:textId="77777777" w:rsidR="00C56304" w:rsidRPr="00C56304" w:rsidRDefault="00C56304" w:rsidP="00C56304">
      <w:pPr>
        <w:rPr>
          <w:sz w:val="36"/>
          <w:szCs w:val="36"/>
        </w:rPr>
      </w:pPr>
    </w:p>
    <w:p w14:paraId="7A37827A" w14:textId="77777777" w:rsidR="00C56304" w:rsidRPr="00C56304" w:rsidRDefault="00C56304" w:rsidP="00C56304">
      <w:pPr>
        <w:rPr>
          <w:sz w:val="36"/>
          <w:szCs w:val="36"/>
        </w:rPr>
      </w:pPr>
    </w:p>
    <w:p w14:paraId="3E956FA4" w14:textId="77777777" w:rsidR="00C56304" w:rsidRPr="00C56304" w:rsidRDefault="00C56304" w:rsidP="00C56304">
      <w:pPr>
        <w:rPr>
          <w:sz w:val="36"/>
          <w:szCs w:val="36"/>
        </w:rPr>
      </w:pPr>
    </w:p>
    <w:p w14:paraId="05E8C105" w14:textId="77777777" w:rsidR="00C56304" w:rsidRPr="00C56304" w:rsidRDefault="00C56304" w:rsidP="00C56304">
      <w:pPr>
        <w:rPr>
          <w:sz w:val="36"/>
          <w:szCs w:val="36"/>
        </w:rPr>
      </w:pPr>
    </w:p>
    <w:p w14:paraId="4D419982" w14:textId="77777777" w:rsidR="00C56304" w:rsidRPr="00C56304" w:rsidRDefault="00C56304" w:rsidP="00C56304">
      <w:pPr>
        <w:rPr>
          <w:sz w:val="36"/>
          <w:szCs w:val="36"/>
        </w:rPr>
      </w:pPr>
    </w:p>
    <w:p w14:paraId="68AAEF02" w14:textId="77777777" w:rsidR="00C56304" w:rsidRPr="00C56304" w:rsidRDefault="00C56304" w:rsidP="00C56304">
      <w:pPr>
        <w:rPr>
          <w:sz w:val="36"/>
          <w:szCs w:val="36"/>
        </w:rPr>
      </w:pPr>
    </w:p>
    <w:p w14:paraId="00A01751" w14:textId="77777777" w:rsidR="00C56304" w:rsidRPr="00C56304" w:rsidRDefault="00C56304" w:rsidP="00C56304">
      <w:pPr>
        <w:rPr>
          <w:sz w:val="36"/>
          <w:szCs w:val="36"/>
        </w:rPr>
      </w:pPr>
    </w:p>
    <w:p w14:paraId="18AB2E02" w14:textId="77777777" w:rsidR="00C56304" w:rsidRPr="00C56304" w:rsidRDefault="00C56304" w:rsidP="00C56304">
      <w:pPr>
        <w:rPr>
          <w:sz w:val="36"/>
          <w:szCs w:val="36"/>
        </w:rPr>
      </w:pPr>
    </w:p>
    <w:p w14:paraId="7A10C350" w14:textId="77777777" w:rsidR="00C56304" w:rsidRPr="00C56304" w:rsidRDefault="00C56304" w:rsidP="00C56304">
      <w:pPr>
        <w:rPr>
          <w:sz w:val="36"/>
          <w:szCs w:val="36"/>
        </w:rPr>
      </w:pPr>
    </w:p>
    <w:p w14:paraId="7021CF6E" w14:textId="77777777" w:rsidR="00C56304" w:rsidRPr="00C56304" w:rsidRDefault="00C56304" w:rsidP="00C56304">
      <w:pPr>
        <w:rPr>
          <w:sz w:val="36"/>
          <w:szCs w:val="36"/>
        </w:rPr>
      </w:pPr>
    </w:p>
    <w:p w14:paraId="5C1F9ED4" w14:textId="77777777" w:rsidR="00C56304" w:rsidRPr="00C56304" w:rsidRDefault="00C56304" w:rsidP="00C56304">
      <w:pPr>
        <w:rPr>
          <w:sz w:val="36"/>
          <w:szCs w:val="36"/>
        </w:rPr>
      </w:pPr>
    </w:p>
    <w:p w14:paraId="441D0C33" w14:textId="77777777" w:rsidR="00C56304" w:rsidRPr="00C56304" w:rsidRDefault="00C56304" w:rsidP="00C56304">
      <w:pPr>
        <w:rPr>
          <w:sz w:val="36"/>
          <w:szCs w:val="36"/>
        </w:rPr>
      </w:pPr>
    </w:p>
    <w:p w14:paraId="2969CA8F" w14:textId="77777777" w:rsidR="00C56304" w:rsidRPr="00C56304" w:rsidRDefault="00C56304" w:rsidP="00C56304">
      <w:pPr>
        <w:rPr>
          <w:sz w:val="36"/>
          <w:szCs w:val="36"/>
        </w:rPr>
      </w:pPr>
    </w:p>
    <w:p w14:paraId="5A8C951B" w14:textId="77777777" w:rsidR="00C56304" w:rsidRPr="00C56304" w:rsidRDefault="00C56304" w:rsidP="00C56304">
      <w:pPr>
        <w:rPr>
          <w:sz w:val="36"/>
          <w:szCs w:val="36"/>
        </w:rPr>
      </w:pPr>
    </w:p>
    <w:p w14:paraId="5E411FBF" w14:textId="77777777" w:rsidR="00C56304" w:rsidRPr="00C56304" w:rsidRDefault="00C56304" w:rsidP="00C56304">
      <w:pPr>
        <w:rPr>
          <w:sz w:val="36"/>
          <w:szCs w:val="36"/>
        </w:rPr>
      </w:pPr>
    </w:p>
    <w:p w14:paraId="036BD4A8" w14:textId="77777777" w:rsidR="00C56304" w:rsidRPr="00C56304" w:rsidRDefault="00C56304" w:rsidP="00C56304">
      <w:pPr>
        <w:rPr>
          <w:sz w:val="36"/>
          <w:szCs w:val="36"/>
        </w:rPr>
      </w:pPr>
    </w:p>
    <w:p w14:paraId="5AC9E495" w14:textId="77777777" w:rsidR="00C56304" w:rsidRPr="00C56304" w:rsidRDefault="00C56304" w:rsidP="00C56304">
      <w:pPr>
        <w:rPr>
          <w:sz w:val="36"/>
          <w:szCs w:val="36"/>
        </w:rPr>
      </w:pPr>
    </w:p>
    <w:p w14:paraId="0E5300C6" w14:textId="77777777" w:rsidR="00C56304" w:rsidRPr="00C56304" w:rsidRDefault="00C56304" w:rsidP="00C56304">
      <w:pPr>
        <w:rPr>
          <w:sz w:val="36"/>
          <w:szCs w:val="36"/>
        </w:rPr>
      </w:pPr>
    </w:p>
    <w:p w14:paraId="21515AD6" w14:textId="77777777" w:rsidR="00C56304" w:rsidRPr="00C56304" w:rsidRDefault="00C56304" w:rsidP="00C56304">
      <w:pPr>
        <w:rPr>
          <w:sz w:val="36"/>
          <w:szCs w:val="36"/>
        </w:rPr>
      </w:pPr>
    </w:p>
    <w:p w14:paraId="49169257" w14:textId="77777777" w:rsidR="00C56304" w:rsidRPr="00C56304" w:rsidRDefault="00C56304" w:rsidP="00C56304">
      <w:pPr>
        <w:rPr>
          <w:sz w:val="36"/>
          <w:szCs w:val="36"/>
        </w:rPr>
      </w:pPr>
    </w:p>
    <w:p w14:paraId="01F90234" w14:textId="77777777" w:rsidR="00C56304" w:rsidRPr="00C56304" w:rsidRDefault="00C56304" w:rsidP="00C56304">
      <w:pPr>
        <w:rPr>
          <w:sz w:val="36"/>
          <w:szCs w:val="36"/>
        </w:rPr>
      </w:pPr>
    </w:p>
    <w:p w14:paraId="48D63C43" w14:textId="77777777" w:rsidR="00C56304" w:rsidRPr="00C56304" w:rsidRDefault="00C56304" w:rsidP="00C56304">
      <w:pPr>
        <w:rPr>
          <w:sz w:val="36"/>
          <w:szCs w:val="36"/>
        </w:rPr>
      </w:pPr>
    </w:p>
    <w:p w14:paraId="5DD2B919" w14:textId="77777777" w:rsidR="00C56304" w:rsidRPr="00C56304" w:rsidRDefault="00C56304" w:rsidP="00C56304">
      <w:pPr>
        <w:rPr>
          <w:sz w:val="36"/>
          <w:szCs w:val="36"/>
        </w:rPr>
      </w:pPr>
    </w:p>
    <w:p w14:paraId="7813CDFE" w14:textId="77777777" w:rsidR="00C56304" w:rsidRPr="00C56304" w:rsidRDefault="00C56304" w:rsidP="00C56304">
      <w:pPr>
        <w:rPr>
          <w:sz w:val="36"/>
          <w:szCs w:val="36"/>
        </w:rPr>
      </w:pPr>
    </w:p>
    <w:p w14:paraId="2AD28847" w14:textId="77777777" w:rsidR="00C56304" w:rsidRDefault="00C56304" w:rsidP="00C56304">
      <w:pPr>
        <w:rPr>
          <w:sz w:val="36"/>
          <w:szCs w:val="36"/>
        </w:rPr>
      </w:pPr>
    </w:p>
    <w:p w14:paraId="69C2E122" w14:textId="77777777" w:rsidR="00C56304" w:rsidRPr="00C56304" w:rsidRDefault="00C56304" w:rsidP="00C5630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id w:val="-15838272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GB"/>
        </w:rPr>
      </w:sdtEndPr>
      <w:sdtContent>
        <w:p w14:paraId="1D97ABFF" w14:textId="24DD8C8B" w:rsidR="00921CB7" w:rsidRDefault="00921CB7">
          <w:pPr>
            <w:pStyle w:val="TOCHeading"/>
          </w:pPr>
          <w:r>
            <w:t>Table of Contents</w:t>
          </w:r>
        </w:p>
        <w:p w14:paraId="0F8D205F" w14:textId="10E96B78" w:rsidR="00921CB7" w:rsidRDefault="00921CB7">
          <w:pPr>
            <w:pStyle w:val="TOC1"/>
            <w:tabs>
              <w:tab w:val="right" w:leader="dot" w:pos="104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8667520" w:history="1">
            <w:r w:rsidRPr="00010B8B">
              <w:rPr>
                <w:rStyle w:val="Hyperlink"/>
                <w:noProof/>
              </w:rPr>
              <w:t>Version 1.0.0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E07FD" w14:textId="341F8BCB" w:rsidR="00921CB7" w:rsidRDefault="00921CB7">
          <w:r>
            <w:rPr>
              <w:b/>
              <w:bCs/>
              <w:noProof/>
            </w:rPr>
            <w:fldChar w:fldCharType="end"/>
          </w:r>
        </w:p>
      </w:sdtContent>
    </w:sdt>
    <w:p w14:paraId="0A665BB1" w14:textId="77777777" w:rsidR="00C56304" w:rsidRDefault="00C56304">
      <w:r>
        <w:br w:type="page"/>
      </w:r>
    </w:p>
    <w:p w14:paraId="13D83F7D" w14:textId="72F5B18B" w:rsidR="00C56304" w:rsidRPr="00921CB7" w:rsidRDefault="00C56304" w:rsidP="00921CB7">
      <w:pPr>
        <w:pStyle w:val="Heading1"/>
      </w:pPr>
      <w:bookmarkStart w:id="0" w:name="_Toc48667520"/>
      <w:r w:rsidRPr="00921CB7">
        <w:lastRenderedPageBreak/>
        <w:t xml:space="preserve">Version </w:t>
      </w:r>
      <w:r w:rsidR="00921CB7" w:rsidRPr="00921CB7">
        <w:t>1.0.0</w:t>
      </w:r>
      <w:bookmarkEnd w:id="0"/>
    </w:p>
    <w:p w14:paraId="6A085C00" w14:textId="77777777" w:rsidR="00C56304" w:rsidRDefault="00C56304" w:rsidP="00C56304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094"/>
        <w:gridCol w:w="8391"/>
      </w:tblGrid>
      <w:tr w:rsidR="00F0371C" w14:paraId="47A77868" w14:textId="77777777" w:rsidTr="0039258A">
        <w:tc>
          <w:tcPr>
            <w:tcW w:w="2094" w:type="dxa"/>
          </w:tcPr>
          <w:p w14:paraId="5DBE51AD" w14:textId="77777777" w:rsidR="00F0371C" w:rsidRPr="00F0371C" w:rsidRDefault="00F0371C" w:rsidP="00C56304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8391" w:type="dxa"/>
          </w:tcPr>
          <w:p w14:paraId="69504657" w14:textId="5B8C1C8D" w:rsidR="00F0371C" w:rsidRDefault="00921CB7" w:rsidP="00C56304">
            <w:r>
              <w:t>v1.0.0</w:t>
            </w:r>
          </w:p>
        </w:tc>
      </w:tr>
      <w:tr w:rsidR="00F0371C" w14:paraId="200BCC58" w14:textId="77777777" w:rsidTr="0039258A">
        <w:tc>
          <w:tcPr>
            <w:tcW w:w="2094" w:type="dxa"/>
          </w:tcPr>
          <w:p w14:paraId="7EC310D5" w14:textId="77777777" w:rsidR="00EC1D0E" w:rsidRPr="00F0371C" w:rsidRDefault="00EC1D0E" w:rsidP="00C56304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8391" w:type="dxa"/>
          </w:tcPr>
          <w:p w14:paraId="1C69C087" w14:textId="5A118E2B" w:rsidR="00F0371C" w:rsidRDefault="00921CB7" w:rsidP="00C56304">
            <w:r>
              <w:t>Samuel Netherway</w:t>
            </w:r>
          </w:p>
        </w:tc>
      </w:tr>
      <w:tr w:rsidR="00F0371C" w14:paraId="4B033CF9" w14:textId="77777777" w:rsidTr="0039258A">
        <w:tc>
          <w:tcPr>
            <w:tcW w:w="2094" w:type="dxa"/>
          </w:tcPr>
          <w:p w14:paraId="7FAB0283" w14:textId="77777777" w:rsidR="00F0371C" w:rsidRPr="00F0371C" w:rsidRDefault="00EC1D0E" w:rsidP="00C56304">
            <w:pPr>
              <w:rPr>
                <w:b/>
                <w:bCs/>
              </w:rPr>
            </w:pPr>
            <w:r>
              <w:rPr>
                <w:b/>
                <w:bCs/>
              </w:rPr>
              <w:t>Release Date</w:t>
            </w:r>
          </w:p>
        </w:tc>
        <w:tc>
          <w:tcPr>
            <w:tcW w:w="8391" w:type="dxa"/>
          </w:tcPr>
          <w:p w14:paraId="5E8C64C8" w14:textId="24329BB0" w:rsidR="00F0371C" w:rsidRDefault="00921CB7" w:rsidP="00C56304">
            <w:r>
              <w:t>18/08/2020</w:t>
            </w:r>
          </w:p>
        </w:tc>
      </w:tr>
      <w:tr w:rsidR="0039258A" w14:paraId="4F6B30E9" w14:textId="77777777" w:rsidTr="0039258A">
        <w:tc>
          <w:tcPr>
            <w:tcW w:w="2094" w:type="dxa"/>
          </w:tcPr>
          <w:p w14:paraId="56470102" w14:textId="77777777" w:rsidR="0039258A" w:rsidRDefault="0039258A" w:rsidP="00C56304">
            <w:pPr>
              <w:rPr>
                <w:b/>
                <w:bCs/>
              </w:rPr>
            </w:pPr>
            <w:r>
              <w:rPr>
                <w:b/>
                <w:bCs/>
              </w:rPr>
              <w:t>Intended Users</w:t>
            </w:r>
          </w:p>
        </w:tc>
        <w:tc>
          <w:tcPr>
            <w:tcW w:w="8391" w:type="dxa"/>
          </w:tcPr>
          <w:p w14:paraId="7CFEA0C9" w14:textId="59A1711E" w:rsidR="0039258A" w:rsidRDefault="00921CB7" w:rsidP="00C56304">
            <w:r>
              <w:t>All Users</w:t>
            </w:r>
          </w:p>
        </w:tc>
      </w:tr>
      <w:tr w:rsidR="00F0371C" w14:paraId="7EB528FB" w14:textId="77777777" w:rsidTr="0039258A">
        <w:tc>
          <w:tcPr>
            <w:tcW w:w="2094" w:type="dxa"/>
          </w:tcPr>
          <w:p w14:paraId="5E403814" w14:textId="77777777" w:rsidR="00F0371C" w:rsidRPr="00F0371C" w:rsidRDefault="00EC1D0E" w:rsidP="00C56304">
            <w:pPr>
              <w:rPr>
                <w:b/>
                <w:bCs/>
              </w:rPr>
            </w:pPr>
            <w:r>
              <w:rPr>
                <w:b/>
                <w:bCs/>
              </w:rPr>
              <w:t>Changes</w:t>
            </w:r>
          </w:p>
        </w:tc>
        <w:tc>
          <w:tcPr>
            <w:tcW w:w="8391" w:type="dxa"/>
          </w:tcPr>
          <w:p w14:paraId="60B44482" w14:textId="167D51ED" w:rsidR="00F0371C" w:rsidRDefault="00921CB7" w:rsidP="00C56304">
            <w:r>
              <w:t>Stock config.</w:t>
            </w:r>
          </w:p>
        </w:tc>
      </w:tr>
      <w:tr w:rsidR="00F0371C" w14:paraId="00CC2751" w14:textId="77777777" w:rsidTr="0039258A">
        <w:tc>
          <w:tcPr>
            <w:tcW w:w="2094" w:type="dxa"/>
          </w:tcPr>
          <w:p w14:paraId="06F22BC2" w14:textId="77777777" w:rsidR="00F0371C" w:rsidRPr="00F0371C" w:rsidRDefault="0039258A" w:rsidP="00C56304">
            <w:pPr>
              <w:rPr>
                <w:b/>
                <w:bCs/>
              </w:rPr>
            </w:pPr>
            <w:r>
              <w:rPr>
                <w:b/>
                <w:bCs/>
              </w:rPr>
              <w:t>Important Details</w:t>
            </w:r>
          </w:p>
        </w:tc>
        <w:tc>
          <w:tcPr>
            <w:tcW w:w="8391" w:type="dxa"/>
          </w:tcPr>
          <w:p w14:paraId="13856DA6" w14:textId="7B15E5E8" w:rsidR="00F0371C" w:rsidRDefault="00921CB7" w:rsidP="00C56304">
            <w:r>
              <w:t>Frequencies should not be used without the correct licencing.</w:t>
            </w:r>
          </w:p>
        </w:tc>
      </w:tr>
    </w:tbl>
    <w:p w14:paraId="330CEFC5" w14:textId="77777777" w:rsidR="00F0371C" w:rsidRPr="00C56304" w:rsidRDefault="00F0371C" w:rsidP="00C56304"/>
    <w:sectPr w:rsidR="00F0371C" w:rsidRPr="00C56304" w:rsidSect="009E64D7">
      <w:headerReference w:type="default" r:id="rId7"/>
      <w:footerReference w:type="even" r:id="rId8"/>
      <w:footerReference w:type="default" r:id="rId9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37221" w14:textId="77777777" w:rsidR="00407072" w:rsidRDefault="00407072" w:rsidP="003E4ED0">
      <w:r>
        <w:separator/>
      </w:r>
    </w:p>
  </w:endnote>
  <w:endnote w:type="continuationSeparator" w:id="0">
    <w:p w14:paraId="4134BBA4" w14:textId="77777777" w:rsidR="00407072" w:rsidRDefault="00407072" w:rsidP="003E4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4339833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A238A52" w14:textId="77777777" w:rsidR="003E4ED0" w:rsidRDefault="003E4ED0" w:rsidP="00324FE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7E5CA2" w14:textId="77777777" w:rsidR="003E4ED0" w:rsidRDefault="003E4E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6183497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8F111B7" w14:textId="77777777" w:rsidR="003E4ED0" w:rsidRDefault="003E4ED0" w:rsidP="00324FE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3418DFF" w14:textId="77777777" w:rsidR="003E4ED0" w:rsidRDefault="003E4E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867BCF" w14:textId="77777777" w:rsidR="00407072" w:rsidRDefault="00407072" w:rsidP="003E4ED0">
      <w:r>
        <w:separator/>
      </w:r>
    </w:p>
  </w:footnote>
  <w:footnote w:type="continuationSeparator" w:id="0">
    <w:p w14:paraId="37F74FEA" w14:textId="77777777" w:rsidR="00407072" w:rsidRDefault="00407072" w:rsidP="003E4E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46430" w14:textId="567661D7" w:rsidR="003E4ED0" w:rsidRDefault="003E4ED0">
    <w:pPr>
      <w:pStyle w:val="Header"/>
    </w:pPr>
    <w:r w:rsidRPr="00BA7A6E">
      <w:rPr>
        <w:color w:val="000000" w:themeColor="text1"/>
      </w:rPr>
      <w:t xml:space="preserve">Radio: </w:t>
    </w:r>
    <w:r w:rsidR="00BA7A6E" w:rsidRPr="00BA7A6E">
      <w:rPr>
        <w:color w:val="000000" w:themeColor="text1"/>
      </w:rPr>
      <w:t>UV-5R</w:t>
    </w:r>
    <w:r w:rsidRPr="00BA7A6E">
      <w:rPr>
        <w:color w:val="000000" w:themeColor="text1"/>
      </w:rPr>
      <w:ptab w:relativeTo="margin" w:alignment="center" w:leader="none"/>
    </w:r>
    <w:r w:rsidRPr="00BA7A6E">
      <w:rPr>
        <w:color w:val="000000" w:themeColor="text1"/>
      </w:rPr>
      <w:ptab w:relativeTo="margin" w:alignment="right" w:leader="none"/>
    </w:r>
    <w:r w:rsidR="00921CB7">
      <w:rPr>
        <w:color w:val="000000" w:themeColor="text1"/>
      </w:rPr>
      <w:t>Tuesday, 18 August 2020</w:t>
    </w:r>
  </w:p>
  <w:p w14:paraId="73E44C64" w14:textId="77777777" w:rsidR="00C56304" w:rsidRDefault="00C563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A6E"/>
    <w:rsid w:val="000B0EA4"/>
    <w:rsid w:val="002413AD"/>
    <w:rsid w:val="002F5CF7"/>
    <w:rsid w:val="0039258A"/>
    <w:rsid w:val="003E4ED0"/>
    <w:rsid w:val="00407072"/>
    <w:rsid w:val="004522D5"/>
    <w:rsid w:val="006568C9"/>
    <w:rsid w:val="00921CB7"/>
    <w:rsid w:val="009D055A"/>
    <w:rsid w:val="009E64D7"/>
    <w:rsid w:val="00AC1FF5"/>
    <w:rsid w:val="00B64645"/>
    <w:rsid w:val="00BA7A6E"/>
    <w:rsid w:val="00BE6009"/>
    <w:rsid w:val="00C42102"/>
    <w:rsid w:val="00C56304"/>
    <w:rsid w:val="00DD6B20"/>
    <w:rsid w:val="00EC1D0E"/>
    <w:rsid w:val="00F0371C"/>
    <w:rsid w:val="00FF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DA5A"/>
  <w15:chartTrackingRefBased/>
  <w15:docId w15:val="{4F5DD546-C8DF-744C-A379-DC8ED0BF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3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E4E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4ED0"/>
  </w:style>
  <w:style w:type="character" w:styleId="PageNumber">
    <w:name w:val="page number"/>
    <w:basedOn w:val="DefaultParagraphFont"/>
    <w:uiPriority w:val="99"/>
    <w:semiHidden/>
    <w:unhideWhenUsed/>
    <w:rsid w:val="003E4ED0"/>
  </w:style>
  <w:style w:type="paragraph" w:styleId="Header">
    <w:name w:val="header"/>
    <w:basedOn w:val="Normal"/>
    <w:link w:val="HeaderChar"/>
    <w:uiPriority w:val="99"/>
    <w:unhideWhenUsed/>
    <w:rsid w:val="003E4E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ED0"/>
  </w:style>
  <w:style w:type="character" w:customStyle="1" w:styleId="Heading1Char">
    <w:name w:val="Heading 1 Char"/>
    <w:basedOn w:val="DefaultParagraphFont"/>
    <w:link w:val="Heading1"/>
    <w:uiPriority w:val="9"/>
    <w:rsid w:val="00C56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56304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56304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56304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56304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5630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5630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5630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5630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5630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56304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0371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03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muelnetherway/GitWorkspace/Digital-Radios/Documents/Templates/Configuration%20Release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7FBEFE-6793-D04B-A2D5-3F454752A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Configuration Release Notes.dotx</Template>
  <TotalTime>4</TotalTime>
  <Pages>3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NETHERWAY S. (955794)</cp:lastModifiedBy>
  <cp:revision>2</cp:revision>
  <dcterms:created xsi:type="dcterms:W3CDTF">2020-08-16T19:24:00Z</dcterms:created>
  <dcterms:modified xsi:type="dcterms:W3CDTF">2020-08-18T17:25:00Z</dcterms:modified>
</cp:coreProperties>
</file>